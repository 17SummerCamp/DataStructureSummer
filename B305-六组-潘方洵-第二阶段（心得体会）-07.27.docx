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数据结构培训阶段总结</w:t>
      </w:r>
    </w:p>
    <w:p>
      <w:pPr>
        <w:pStyle w:val="4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一．抓住重点，合理安排时间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6天时间里学习java进阶篇，工作量是比较大的，完成起来有一定难度，遇到需要在较短时间完成大量工作的情况时，首先要做的不是动手去做，首先分析需求，在第二阶段培训中，学长已经帮我们列出了需求，培训要求上列出的就是java进阶篇要求我们掌握的重点内容，知道重点后，我们就应根据重点需求来改变学习方式，规划好时间，重点的内容着重学习，非重点的内容泛读。我想到了公司后很多时候工作的重点与非重点需要我们自己去区分，所以我们要学会区分主次，在工作中抓住核心问题。</w:t>
      </w:r>
    </w:p>
    <w:p>
      <w:pPr>
        <w:pStyle w:val="4"/>
        <w:jc w:val="center"/>
        <w:rPr>
          <w:rFonts w:hint="eastAsia"/>
        </w:rPr>
      </w:pPr>
      <w:r>
        <w:rPr>
          <w:rFonts w:hint="eastAsia"/>
        </w:rPr>
        <w:t>二. 不要纠结于一个问题过长时间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 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 工作中遇到问题，不要一根筋，一个问题思考了很久都没有解决就应当暂时放下，先完成其它需要完成的工作，或者停一下，休息一下。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在敲堆排序时遇到一个问题，输出的结果总是不对，出现了null值，反复检查都没有找到错</w:t>
      </w:r>
      <w:bookmarkStart w:id="0" w:name="_GoBack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误，一根筋的一直找错误在哪里，结果找到4点也没有找到错误在哪里，因为陷</w:t>
      </w:r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入了一个固定的思维，一直找heap类里有没有问题。第二天再检查的时候发现测试程序里边出现了问题，重复的调用了remove。我们要合理的进行休息，避免思维僵化。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阿基米德在洗澡时想到了用水测量体积，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解决了他思考了很久都没有解决的问题。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长时间神经紧绷容易让人思维不活跃，休息一下说不定脑海中突然迸发的灵感就能帮助我们解决问题。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但这并不是说逃避困难，只是我们需要调整好自己的状态以便更好的解决问题；</w:t>
      </w:r>
    </w:p>
    <w:p>
      <w:pPr>
        <w:pStyle w:val="4"/>
        <w:jc w:val="center"/>
        <w:rPr>
          <w:rFonts w:hint="eastAsia" w:asciiTheme="minorEastAsia" w:hAnsiTheme="minorEastAsia" w:eastAsiaTheme="minorEastAsia" w:cstheme="minorEastAsia"/>
          <w:szCs w:val="24"/>
        </w:rPr>
      </w:pPr>
      <w:r>
        <w:rPr>
          <w:rFonts w:hint="eastAsia"/>
        </w:rPr>
        <w:t>三. 细心细心再细心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</w:rPr>
        <w:t xml:space="preserve">  </w:t>
      </w:r>
      <w:r>
        <w:rPr>
          <w:rFonts w:hint="eastAsia"/>
          <w:sz w:val="24"/>
          <w:szCs w:val="24"/>
        </w:rPr>
        <w:t>写代码是一件严谨的事情，一个符号，一个字母，一个数字都可能导致程序出错，修改错误有时候会浪费很多时间。</w:t>
      </w:r>
      <w:r>
        <w:rPr>
          <w:rFonts w:hint="eastAsia"/>
          <w:sz w:val="24"/>
          <w:szCs w:val="24"/>
          <w:lang w:val="en-US" w:eastAsia="zh-CN"/>
        </w:rPr>
        <w:t>千万不要赶时间似的敲代码，我在这几天吃够了修改错误的苦，浪费了很多很多时间，不要在敲代码的时候抢时间，慢工出细活，保证代码的质量才是最高效的方式。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方正隶变_GBK">
    <w:panose1 w:val="02000000000000000000"/>
    <w:charset w:val="86"/>
    <w:family w:val="auto"/>
    <w:pitch w:val="default"/>
    <w:sig w:usb0="800002BF" w:usb1="38CF7CFA" w:usb2="00000016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1721E0"/>
    <w:rsid w:val="641721E0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8">
    <w:name w:val="标题 3 Char"/>
    <w:link w:val="4"/>
    <w:uiPriority w:val="0"/>
    <w:rPr>
      <w:b/>
      <w:sz w:val="32"/>
    </w:rPr>
  </w:style>
  <w:style w:type="character" w:customStyle="1" w:styleId="9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91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2018-07-27T02:12:00Z</dcterms:created>
  <dc:creator>Aurora</dc:creator>
  <cp:lastModifiedBy>Aurora</cp:lastModifiedBy>
  <dcterms:modified xsi:type="dcterms:W3CDTF">2018-07-27T04:06:39Z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