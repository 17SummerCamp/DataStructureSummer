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 xml:space="preserve">             </w:t>
      </w:r>
      <w:r>
        <w:rPr>
          <w:rFonts w:hint="eastAsia"/>
          <w:sz w:val="36"/>
          <w:szCs w:val="36"/>
          <w:lang w:val="en-US" w:eastAsia="zh-CN"/>
        </w:rPr>
        <w:t>数据结构培训阶段总结</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我7月19日在群里得到通知，需要在家自学数据结构的内容，然后我19号好好的玩了一天，从20号的早上8点钟我开始了学习，首先因为我java的基础很差，我先把我期末复习java的时候挑重点记下来的笔记拿出来复习了一下，然后我发现我概念什么的都能看懂，就是一到编程的时候就不太会运用了，所以在下午到晚上的时候我在网上查找了一些资料和一些代码仔细的研究了一下，然后准备第二天的学习。</w:t>
      </w:r>
      <w:bookmarkStart w:id="0" w:name="_GoBack"/>
      <w:bookmarkEnd w:id="0"/>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7月21日，我开始学习知识点要求1中的内容，然后我在看书的过程中，我不太理解为什么在静态方法、静态初始化或者静态变量的声明和初始化中不允许使用类型形参，于是我就上网查阅了一些资料，再结合书上的内容，获得了我自己的理解，List&lt;A&gt; aList=new ArrayList&lt;A&gt;()，往里边添加元素就是aList.add()，在如下代码中：</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for(Object o：aList)</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 xml:space="preserve">{ </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o；</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}//这里的o就是所存的对象，如果不用泛型的话 List&lt;&gt; aList=new ArrayList&lt;&gt;()，在取数据的时候必须要通过如下代码：</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For(Object o：aList){</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 xml:space="preserve">  A o1=(A)o；</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}//这里的o1才是所存的对象。</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sz w:val="24"/>
          <w:szCs w:val="24"/>
          <w:lang w:val="en-US" w:eastAsia="zh-CN"/>
        </w:rPr>
      </w:pPr>
      <w:r>
        <w:rPr>
          <w:rFonts w:hint="eastAsia"/>
          <w:sz w:val="24"/>
          <w:szCs w:val="24"/>
          <w:lang w:val="en-US" w:eastAsia="zh-CN"/>
        </w:rPr>
        <w:t>7月22日我开始看ArrayList、LinkedList、HashMap、HashSet、Collection接口的内容，因为之前有一些内容在java基础篇中已经学习过，所以这一天的学习中好像没有什么特别大的问题，但是也有可能是因为我只是把书上的内容看了一遍，没有对它们进行运用，就没有发现问题。</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ascii="Consolas" w:hAnsi="Consolas" w:eastAsia="宋体"/>
          <w:color w:val="000000"/>
          <w:sz w:val="24"/>
          <w:szCs w:val="24"/>
          <w:highlight w:val="white"/>
          <w:lang w:val="en-US" w:eastAsia="zh-CN"/>
        </w:rPr>
      </w:pPr>
      <w:r>
        <w:rPr>
          <w:rFonts w:hint="eastAsia"/>
          <w:sz w:val="24"/>
          <w:szCs w:val="24"/>
          <w:lang w:val="en-US" w:eastAsia="zh-CN"/>
        </w:rPr>
        <w:t>7月23日我开始学习知识点要求2中的内容，各种排序，然后我看到后面的作业里面也是要求写关于排序的代码，我就想着一边学习一遍把代码写了，题目要求用适当的数据结构写代码，于是我就看了《大话数据结构》这一本书，然后我找到了书上相关的学习内容，冒泡排序在之前已经学过了，书中只是将其变得更加完善了，我很快就理解了，然后写了代码，再开始学习并归排序，然后我尝试写出了代码，但是到了后面我发现我的代码不能够完全排序，特别是在测试数据中有相同数据的时候，反复看了很多次都没有看出问题，后来通过询问身边的朋友和上网查询，终于找到了解决的方法，就是使用</w:t>
      </w:r>
      <w:r>
        <w:rPr>
          <w:rFonts w:hint="eastAsia" w:ascii="Consolas" w:hAnsi="Consolas" w:eastAsia="Consolas"/>
          <w:color w:val="000000"/>
          <w:sz w:val="24"/>
          <w:szCs w:val="24"/>
          <w:highlight w:val="white"/>
        </w:rPr>
        <w:t>System.</w:t>
      </w:r>
      <w:r>
        <w:rPr>
          <w:rFonts w:hint="eastAsia" w:ascii="Consolas" w:hAnsi="Consolas" w:eastAsia="Consolas"/>
          <w:i/>
          <w:color w:val="000000"/>
          <w:sz w:val="24"/>
          <w:szCs w:val="24"/>
          <w:highlight w:val="white"/>
        </w:rPr>
        <w:t>arraycopy</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w:t>
      </w:r>
      <w:r>
        <w:rPr>
          <w:rFonts w:hint="eastAsia" w:ascii="Consolas" w:hAnsi="Consolas" w:eastAsia="宋体"/>
          <w:color w:val="000000"/>
          <w:sz w:val="24"/>
          <w:szCs w:val="24"/>
          <w:highlight w:val="white"/>
          <w:lang w:val="en-US" w:eastAsia="zh-CN"/>
        </w:rPr>
        <w:t>通过对数组之间的复制，解决了上述的问题，然后我发现在后面的几个排序里面也可以用到这个方法，来实现排序。</w:t>
      </w:r>
    </w:p>
    <w:p>
      <w:pPr>
        <w:keepNext w:val="0"/>
        <w:keepLines w:val="0"/>
        <w:pageBreakBefore w:val="0"/>
        <w:kinsoku/>
        <w:overflowPunct/>
        <w:topLinePunct w:val="0"/>
        <w:autoSpaceDE/>
        <w:autoSpaceDN/>
        <w:bidi w:val="0"/>
        <w:adjustRightInd/>
        <w:snapToGrid/>
        <w:ind w:firstLine="480" w:firstLineChars="200"/>
        <w:textAlignment w:val="auto"/>
        <w:outlineLvl w:val="9"/>
        <w:rPr>
          <w:rFonts w:hint="eastAsia" w:ascii="Consolas" w:hAnsi="Consolas" w:eastAsia="宋体"/>
          <w:color w:val="000000"/>
          <w:sz w:val="24"/>
          <w:szCs w:val="24"/>
          <w:highlight w:val="white"/>
          <w:lang w:val="en-US" w:eastAsia="zh-CN"/>
        </w:rPr>
      </w:pPr>
      <w:r>
        <w:rPr>
          <w:rFonts w:hint="eastAsia" w:ascii="Consolas" w:hAnsi="Consolas" w:eastAsia="宋体"/>
          <w:color w:val="000000"/>
          <w:sz w:val="24"/>
          <w:szCs w:val="24"/>
          <w:highlight w:val="white"/>
          <w:lang w:val="en-US" w:eastAsia="zh-CN"/>
        </w:rPr>
        <w:t>7月24日我继续学习排序并顺便对知识点要求3中的队列、堆、栈进行基本的了解，刚开始学习堆排序的时候，我没有把int getArrayLen(T&amp; array)写在类里面作为类的成员函数，而是作为全局函数在类外定义的，所以当我用类的成员函数调用它时，老报错，所以我总结了一下，类的成员函数不能调用全局函数，然后下午在家里爸爸开始吐血，我在家停止了学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192" w:afterAutospacing="0" w:line="312" w:lineRule="atLeast"/>
        <w:ind w:left="0" w:right="0" w:firstLine="480" w:firstLineChars="200"/>
        <w:jc w:val="both"/>
        <w:textAlignment w:val="auto"/>
        <w:outlineLvl w:val="9"/>
        <w:rPr>
          <w:rFonts w:hint="eastAsia" w:ascii="Consolas" w:hAnsi="Consolas" w:eastAsia="宋体"/>
          <w:color w:val="000000"/>
          <w:sz w:val="24"/>
          <w:szCs w:val="24"/>
          <w:highlight w:val="white"/>
          <w:lang w:val="en-US" w:eastAsia="zh-CN"/>
        </w:rPr>
      </w:pPr>
      <w:r>
        <w:rPr>
          <w:rFonts w:hint="eastAsia" w:ascii="Consolas" w:hAnsi="Consolas" w:eastAsia="宋体"/>
          <w:color w:val="000000"/>
          <w:sz w:val="24"/>
          <w:szCs w:val="24"/>
          <w:highlight w:val="white"/>
          <w:lang w:val="en-US" w:eastAsia="zh-CN"/>
        </w:rPr>
        <w:t>7月25日早晨在重庆医科大学附属第三医院进行就医，一直至今。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192" w:afterAutospacing="0" w:line="312" w:lineRule="atLeast"/>
        <w:ind w:left="0" w:right="0" w:firstLine="380" w:firstLineChars="200"/>
        <w:jc w:val="both"/>
        <w:textAlignment w:val="auto"/>
        <w:rPr>
          <w:rFonts w:hint="default" w:ascii="Arial" w:hAnsi="Arial" w:eastAsia="Arial" w:cs="Arial"/>
          <w:i w:val="0"/>
          <w:caps w:val="0"/>
          <w:color w:val="4F4F4F"/>
          <w:spacing w:val="0"/>
          <w:sz w:val="19"/>
          <w:szCs w:val="19"/>
        </w:rPr>
      </w:pPr>
    </w:p>
    <w:p>
      <w:pPr>
        <w:ind w:firstLine="400" w:firstLineChars="200"/>
        <w:rPr>
          <w:rFonts w:hint="eastAsia" w:ascii="Consolas" w:hAnsi="Consolas" w:eastAsia="宋体"/>
          <w:color w:val="000000"/>
          <w:sz w:val="20"/>
          <w:highlight w:val="whit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360F7D"/>
    <w:rsid w:val="3A681ED0"/>
    <w:rsid w:val="40563E4D"/>
    <w:rsid w:val="46B724D1"/>
    <w:rsid w:val="56BD7890"/>
    <w:rsid w:val="669A144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2018-07-26T10:24:00Z</dcterms:created>
  <dc:creator>lenovo</dc:creator>
  <cp:lastModifiedBy>lenovo</cp:lastModifiedBy>
  <dcterms:modified xsi:type="dcterms:W3CDTF">2018-07-27T07:24:30Z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